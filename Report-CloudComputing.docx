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9B15" w14:textId="77777777" w:rsidR="00C6554A" w:rsidRPr="008B5277" w:rsidRDefault="002554CD" w:rsidP="005905F5">
      <w:pPr>
        <w:pStyle w:val="Photo"/>
        <w:jc w:val="both"/>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38251674" w14:textId="36DAE3E6" w:rsidR="000D35E4" w:rsidRDefault="000D35E4" w:rsidP="005905F5">
      <w:pPr>
        <w:pStyle w:val="Title"/>
        <w:jc w:val="both"/>
      </w:pPr>
      <w:r>
        <w:t xml:space="preserve">            1</w:t>
      </w:r>
      <w:r w:rsidR="00B463A9">
        <w:t>7</w:t>
      </w:r>
      <w:r>
        <w:t>CS3</w:t>
      </w:r>
      <w:r w:rsidR="00B463A9">
        <w:t>52</w:t>
      </w:r>
      <w:r>
        <w:t>:</w:t>
      </w:r>
      <w:r w:rsidR="000A4652">
        <w:t xml:space="preserve"> </w:t>
      </w:r>
      <w:r>
        <w:t>Cloud Computing</w:t>
      </w:r>
    </w:p>
    <w:p w14:paraId="1701B073" w14:textId="77777777" w:rsidR="000A4652" w:rsidRPr="000A4652" w:rsidRDefault="000A4652" w:rsidP="005905F5">
      <w:pPr>
        <w:jc w:val="both"/>
      </w:pPr>
    </w:p>
    <w:p w14:paraId="52A53FD8" w14:textId="22D4A1E0" w:rsidR="00C6554A" w:rsidRPr="00D5413C" w:rsidRDefault="00B463A9" w:rsidP="005905F5">
      <w:pPr>
        <w:pStyle w:val="Title"/>
        <w:jc w:val="both"/>
      </w:pPr>
      <w:r>
        <w:t>Class Project: Rideshare</w:t>
      </w:r>
    </w:p>
    <w:p w14:paraId="16AA6871" w14:textId="07439D28" w:rsidR="00B463A9" w:rsidRDefault="00B463A9" w:rsidP="005905F5">
      <w:pPr>
        <w:pStyle w:val="ContactInfo"/>
      </w:pPr>
      <w:r>
        <w:t>Date of Evaluation:</w:t>
      </w:r>
      <w:r w:rsidR="005905F5">
        <w:t>18/05/2020</w:t>
      </w:r>
    </w:p>
    <w:p w14:paraId="0F8CA4A1" w14:textId="3D8E8FB9" w:rsidR="00B463A9" w:rsidRDefault="00B463A9" w:rsidP="005905F5">
      <w:pPr>
        <w:pStyle w:val="ContactInfo"/>
      </w:pPr>
      <w:r>
        <w:t>Evaluator(s):</w:t>
      </w:r>
    </w:p>
    <w:p w14:paraId="18E042CB" w14:textId="4CACD0D0" w:rsidR="000941DC" w:rsidRDefault="00B463A9" w:rsidP="005905F5">
      <w:pPr>
        <w:pStyle w:val="ContactInfo"/>
      </w:pPr>
      <w:r>
        <w:t>Submission ID:</w:t>
      </w:r>
      <w:r w:rsidR="000A4652">
        <w:t>5</w:t>
      </w:r>
      <w:r w:rsidR="005905F5">
        <w:t>58</w:t>
      </w:r>
    </w:p>
    <w:p w14:paraId="61879139" w14:textId="1CD3A763" w:rsidR="00B463A9" w:rsidRDefault="00B463A9" w:rsidP="005905F5">
      <w:pPr>
        <w:pStyle w:val="ContactInfo"/>
      </w:pPr>
      <w:r>
        <w:t xml:space="preserve">Automated </w:t>
      </w:r>
      <w:r w:rsidR="00CC58E1">
        <w:t>submission score</w:t>
      </w:r>
      <w:r>
        <w:t xml:space="preserve">: </w:t>
      </w:r>
      <w:r w:rsidR="000A4652">
        <w:t>10</w:t>
      </w:r>
    </w:p>
    <w:p w14:paraId="7EC9430C" w14:textId="77777777" w:rsidR="005905F5" w:rsidRDefault="005905F5" w:rsidP="005905F5">
      <w:pPr>
        <w:pStyle w:val="ContactInfo"/>
      </w:pPr>
    </w:p>
    <w:tbl>
      <w:tblPr>
        <w:tblStyle w:val="TableGrid"/>
        <w:tblW w:w="8796" w:type="dxa"/>
        <w:tblLook w:val="04A0" w:firstRow="1" w:lastRow="0" w:firstColumn="1" w:lastColumn="0" w:noHBand="0" w:noVBand="1"/>
      </w:tblPr>
      <w:tblGrid>
        <w:gridCol w:w="949"/>
        <w:gridCol w:w="3531"/>
        <w:gridCol w:w="2227"/>
        <w:gridCol w:w="2089"/>
      </w:tblGrid>
      <w:tr w:rsidR="00D01328" w14:paraId="64FB1370" w14:textId="77777777" w:rsidTr="005905F5">
        <w:trPr>
          <w:trHeight w:val="516"/>
        </w:trPr>
        <w:tc>
          <w:tcPr>
            <w:tcW w:w="949" w:type="dxa"/>
          </w:tcPr>
          <w:p w14:paraId="6E6F2E59" w14:textId="77777777" w:rsidR="00D01328" w:rsidRDefault="00D01328" w:rsidP="005905F5">
            <w:pPr>
              <w:pStyle w:val="ContactInfo"/>
              <w:jc w:val="both"/>
            </w:pPr>
            <w:proofErr w:type="spellStart"/>
            <w:r>
              <w:t>SNo</w:t>
            </w:r>
            <w:proofErr w:type="spellEnd"/>
          </w:p>
        </w:tc>
        <w:tc>
          <w:tcPr>
            <w:tcW w:w="3531" w:type="dxa"/>
          </w:tcPr>
          <w:p w14:paraId="3A520CE9" w14:textId="77777777" w:rsidR="00D01328" w:rsidRDefault="00D01328" w:rsidP="005905F5">
            <w:pPr>
              <w:pStyle w:val="ContactInfo"/>
              <w:jc w:val="both"/>
            </w:pPr>
            <w:r>
              <w:t>Name</w:t>
            </w:r>
          </w:p>
        </w:tc>
        <w:tc>
          <w:tcPr>
            <w:tcW w:w="2227" w:type="dxa"/>
          </w:tcPr>
          <w:p w14:paraId="78C614CB" w14:textId="77777777" w:rsidR="00D01328" w:rsidRDefault="00D01328" w:rsidP="005905F5">
            <w:pPr>
              <w:pStyle w:val="ContactInfo"/>
              <w:jc w:val="both"/>
            </w:pPr>
            <w:r>
              <w:t>USN</w:t>
            </w:r>
          </w:p>
        </w:tc>
        <w:tc>
          <w:tcPr>
            <w:tcW w:w="2089" w:type="dxa"/>
          </w:tcPr>
          <w:p w14:paraId="62189AE4" w14:textId="77777777" w:rsidR="00D01328" w:rsidRDefault="00D01328" w:rsidP="005905F5">
            <w:pPr>
              <w:pStyle w:val="ContactInfo"/>
              <w:jc w:val="both"/>
            </w:pPr>
            <w:r>
              <w:t>Class/Section</w:t>
            </w:r>
          </w:p>
        </w:tc>
      </w:tr>
      <w:tr w:rsidR="00D01328" w14:paraId="53764163" w14:textId="77777777" w:rsidTr="005905F5">
        <w:trPr>
          <w:trHeight w:val="516"/>
        </w:trPr>
        <w:tc>
          <w:tcPr>
            <w:tcW w:w="949" w:type="dxa"/>
          </w:tcPr>
          <w:p w14:paraId="0F259E23" w14:textId="74632F2B" w:rsidR="00D01328" w:rsidRDefault="000A4652" w:rsidP="005905F5">
            <w:pPr>
              <w:pStyle w:val="ContactInfo"/>
              <w:jc w:val="both"/>
            </w:pPr>
            <w:r>
              <w:t>1</w:t>
            </w:r>
          </w:p>
        </w:tc>
        <w:tc>
          <w:tcPr>
            <w:tcW w:w="3531" w:type="dxa"/>
          </w:tcPr>
          <w:p w14:paraId="31304E27" w14:textId="20D70CED" w:rsidR="00D01328" w:rsidRDefault="000A4652" w:rsidP="005905F5">
            <w:pPr>
              <w:pStyle w:val="ContactInfo"/>
              <w:jc w:val="both"/>
            </w:pPr>
            <w:r>
              <w:t>Archana C</w:t>
            </w:r>
          </w:p>
        </w:tc>
        <w:tc>
          <w:tcPr>
            <w:tcW w:w="2227" w:type="dxa"/>
          </w:tcPr>
          <w:p w14:paraId="2532F2CE" w14:textId="3B9463A1" w:rsidR="00D01328" w:rsidRDefault="000A4652" w:rsidP="005905F5">
            <w:pPr>
              <w:pStyle w:val="ContactInfo"/>
              <w:jc w:val="both"/>
            </w:pPr>
            <w:r>
              <w:t>PES1201701384</w:t>
            </w:r>
          </w:p>
        </w:tc>
        <w:tc>
          <w:tcPr>
            <w:tcW w:w="2089" w:type="dxa"/>
          </w:tcPr>
          <w:p w14:paraId="2E998B00" w14:textId="1BE6324D" w:rsidR="00D01328" w:rsidRDefault="000A4652" w:rsidP="005905F5">
            <w:pPr>
              <w:pStyle w:val="ContactInfo"/>
              <w:jc w:val="both"/>
            </w:pPr>
            <w:r>
              <w:t>G</w:t>
            </w:r>
          </w:p>
        </w:tc>
      </w:tr>
      <w:tr w:rsidR="00D01328" w14:paraId="7F444A54" w14:textId="77777777" w:rsidTr="005905F5">
        <w:trPr>
          <w:trHeight w:val="539"/>
        </w:trPr>
        <w:tc>
          <w:tcPr>
            <w:tcW w:w="949" w:type="dxa"/>
          </w:tcPr>
          <w:p w14:paraId="7AB74A41" w14:textId="69248604" w:rsidR="00D01328" w:rsidRDefault="000A4652" w:rsidP="005905F5">
            <w:pPr>
              <w:pStyle w:val="ContactInfo"/>
              <w:jc w:val="both"/>
            </w:pPr>
            <w:r>
              <w:t>2</w:t>
            </w:r>
          </w:p>
        </w:tc>
        <w:tc>
          <w:tcPr>
            <w:tcW w:w="3531" w:type="dxa"/>
          </w:tcPr>
          <w:p w14:paraId="64A890E7" w14:textId="394FD7FB" w:rsidR="00D01328" w:rsidRDefault="000A4652" w:rsidP="005905F5">
            <w:pPr>
              <w:pStyle w:val="ContactInfo"/>
              <w:jc w:val="both"/>
            </w:pPr>
            <w:r>
              <w:t>Keerthi Priya P</w:t>
            </w:r>
          </w:p>
        </w:tc>
        <w:tc>
          <w:tcPr>
            <w:tcW w:w="2227" w:type="dxa"/>
          </w:tcPr>
          <w:p w14:paraId="31CBE056" w14:textId="764EC0F9" w:rsidR="00D01328" w:rsidRDefault="000A4652" w:rsidP="005905F5">
            <w:pPr>
              <w:pStyle w:val="ContactInfo"/>
              <w:jc w:val="both"/>
            </w:pPr>
            <w:r>
              <w:t>PES1201701643</w:t>
            </w:r>
          </w:p>
        </w:tc>
        <w:tc>
          <w:tcPr>
            <w:tcW w:w="2089" w:type="dxa"/>
          </w:tcPr>
          <w:p w14:paraId="756A04BA" w14:textId="464E020C" w:rsidR="00D01328" w:rsidRDefault="000A4652" w:rsidP="005905F5">
            <w:pPr>
              <w:pStyle w:val="ContactInfo"/>
              <w:jc w:val="both"/>
            </w:pPr>
            <w:r>
              <w:t>G</w:t>
            </w:r>
          </w:p>
        </w:tc>
      </w:tr>
      <w:tr w:rsidR="00D01328" w14:paraId="69958E8F" w14:textId="77777777" w:rsidTr="005905F5">
        <w:trPr>
          <w:trHeight w:val="516"/>
        </w:trPr>
        <w:tc>
          <w:tcPr>
            <w:tcW w:w="949" w:type="dxa"/>
          </w:tcPr>
          <w:p w14:paraId="79E474F8" w14:textId="39B16E49" w:rsidR="00D01328" w:rsidRDefault="000A4652" w:rsidP="005905F5">
            <w:pPr>
              <w:pStyle w:val="ContactInfo"/>
              <w:jc w:val="both"/>
            </w:pPr>
            <w:r>
              <w:t>3</w:t>
            </w:r>
          </w:p>
        </w:tc>
        <w:tc>
          <w:tcPr>
            <w:tcW w:w="3531" w:type="dxa"/>
          </w:tcPr>
          <w:p w14:paraId="4C68430E" w14:textId="07A97F54" w:rsidR="00D01328" w:rsidRDefault="000A4652" w:rsidP="005905F5">
            <w:pPr>
              <w:pStyle w:val="ContactInfo"/>
              <w:jc w:val="both"/>
            </w:pPr>
            <w:proofErr w:type="spellStart"/>
            <w:r>
              <w:t>Thanusha</w:t>
            </w:r>
            <w:proofErr w:type="spellEnd"/>
            <w:r>
              <w:t xml:space="preserve"> </w:t>
            </w:r>
            <w:proofErr w:type="spellStart"/>
            <w:r>
              <w:t>Melavoy</w:t>
            </w:r>
            <w:proofErr w:type="spellEnd"/>
            <w:r>
              <w:t xml:space="preserve"> Sai</w:t>
            </w:r>
          </w:p>
        </w:tc>
        <w:tc>
          <w:tcPr>
            <w:tcW w:w="2227" w:type="dxa"/>
          </w:tcPr>
          <w:p w14:paraId="56E15EC1" w14:textId="68CB3B96" w:rsidR="00D01328" w:rsidRDefault="000A4652" w:rsidP="005905F5">
            <w:pPr>
              <w:pStyle w:val="ContactInfo"/>
              <w:jc w:val="both"/>
            </w:pPr>
            <w:r>
              <w:t>PES1201701457</w:t>
            </w:r>
          </w:p>
        </w:tc>
        <w:tc>
          <w:tcPr>
            <w:tcW w:w="2089" w:type="dxa"/>
          </w:tcPr>
          <w:p w14:paraId="1EFCF6D2" w14:textId="57B9D683" w:rsidR="00D01328" w:rsidRDefault="000A4652" w:rsidP="005905F5">
            <w:pPr>
              <w:pStyle w:val="ContactInfo"/>
              <w:jc w:val="both"/>
            </w:pPr>
            <w:r>
              <w:t>G</w:t>
            </w:r>
          </w:p>
        </w:tc>
      </w:tr>
      <w:tr w:rsidR="00D01328" w14:paraId="6EC12978" w14:textId="77777777" w:rsidTr="005905F5">
        <w:trPr>
          <w:trHeight w:val="516"/>
        </w:trPr>
        <w:tc>
          <w:tcPr>
            <w:tcW w:w="949" w:type="dxa"/>
          </w:tcPr>
          <w:p w14:paraId="298AED9A" w14:textId="0F674472" w:rsidR="00D01328" w:rsidRDefault="000A4652" w:rsidP="005905F5">
            <w:pPr>
              <w:pStyle w:val="ContactInfo"/>
              <w:jc w:val="both"/>
            </w:pPr>
            <w:r>
              <w:t>4</w:t>
            </w:r>
          </w:p>
        </w:tc>
        <w:tc>
          <w:tcPr>
            <w:tcW w:w="3531" w:type="dxa"/>
          </w:tcPr>
          <w:p w14:paraId="51C9E4C4" w14:textId="16CCF09B" w:rsidR="00D01328" w:rsidRDefault="000A4652" w:rsidP="005905F5">
            <w:pPr>
              <w:pStyle w:val="ContactInfo"/>
              <w:jc w:val="both"/>
            </w:pPr>
            <w:proofErr w:type="spellStart"/>
            <w:r>
              <w:t>BhanuPriya</w:t>
            </w:r>
            <w:proofErr w:type="spellEnd"/>
            <w:r>
              <w:t xml:space="preserve"> C G</w:t>
            </w:r>
          </w:p>
        </w:tc>
        <w:tc>
          <w:tcPr>
            <w:tcW w:w="2227" w:type="dxa"/>
          </w:tcPr>
          <w:p w14:paraId="495A1968" w14:textId="2303D065" w:rsidR="00D01328" w:rsidRDefault="000A4652" w:rsidP="005905F5">
            <w:pPr>
              <w:pStyle w:val="ContactInfo"/>
              <w:jc w:val="both"/>
            </w:pPr>
            <w:r>
              <w:t>PES1201701742</w:t>
            </w:r>
          </w:p>
        </w:tc>
        <w:tc>
          <w:tcPr>
            <w:tcW w:w="2089" w:type="dxa"/>
          </w:tcPr>
          <w:p w14:paraId="208D7B55" w14:textId="63F470D4" w:rsidR="00D01328" w:rsidRDefault="000A4652" w:rsidP="005905F5">
            <w:pPr>
              <w:pStyle w:val="ContactInfo"/>
              <w:jc w:val="both"/>
            </w:pPr>
            <w:r>
              <w:t>D</w:t>
            </w:r>
          </w:p>
        </w:tc>
      </w:tr>
    </w:tbl>
    <w:p w14:paraId="0360C647" w14:textId="77777777" w:rsidR="00C6554A" w:rsidRDefault="00C6554A" w:rsidP="005905F5">
      <w:pPr>
        <w:pStyle w:val="ContactInfo"/>
        <w:jc w:val="both"/>
      </w:pPr>
      <w:r>
        <w:br w:type="page"/>
      </w:r>
    </w:p>
    <w:p w14:paraId="32A331A3" w14:textId="77777777" w:rsidR="00C6554A" w:rsidRDefault="00615801" w:rsidP="005905F5">
      <w:pPr>
        <w:pStyle w:val="Heading1"/>
        <w:jc w:val="both"/>
      </w:pPr>
      <w:r>
        <w:lastRenderedPageBreak/>
        <w:t>Introduction</w:t>
      </w:r>
    </w:p>
    <w:p w14:paraId="39B41B9F" w14:textId="7D81634A" w:rsidR="00C6554A" w:rsidRPr="00514122" w:rsidRDefault="00C1420B" w:rsidP="005905F5">
      <w:pPr>
        <w:pStyle w:val="ListBullet"/>
        <w:numPr>
          <w:ilvl w:val="0"/>
          <w:numId w:val="0"/>
        </w:numPr>
        <w:ind w:left="360"/>
        <w:jc w:val="both"/>
      </w:pPr>
      <w:proofErr w:type="spellStart"/>
      <w:r>
        <w:t>RideShare</w:t>
      </w:r>
      <w:proofErr w:type="spellEnd"/>
      <w:r>
        <w:t xml:space="preserve"> is an application built on Flask, REST API’s and docker and is a platform to pool rides. It is a smaller version of cab booking applications like Ola and Uber. Here we are creating a backend for the application. The application built is fault tolerant, Highly available and auto scalable. </w:t>
      </w:r>
      <w:r w:rsidR="0038732C">
        <w:t xml:space="preserve">The Application has a Load balancer, Users and Rides microservice, An Orchestrator providing Database as an Application. The Application is built on REST API and Flask for backend and Docker to maintain containers, Zookeeper and Kazoo for High Availability, </w:t>
      </w:r>
      <w:proofErr w:type="spellStart"/>
      <w:r w:rsidR="0038732C">
        <w:t>Rabbitmq</w:t>
      </w:r>
      <w:proofErr w:type="spellEnd"/>
      <w:r w:rsidR="0038732C">
        <w:t xml:space="preserve"> for syncing data between workers.</w:t>
      </w:r>
    </w:p>
    <w:p w14:paraId="554068D2" w14:textId="612E755C" w:rsidR="002C74C0" w:rsidRDefault="00615801" w:rsidP="005905F5">
      <w:pPr>
        <w:pStyle w:val="Heading2"/>
        <w:jc w:val="both"/>
      </w:pPr>
      <w:r>
        <w:t>Related work</w:t>
      </w:r>
    </w:p>
    <w:p w14:paraId="14688C30" w14:textId="6FF33B15" w:rsidR="0089264B" w:rsidRDefault="0089264B" w:rsidP="005905F5">
      <w:pPr>
        <w:pStyle w:val="ListParagraph"/>
        <w:numPr>
          <w:ilvl w:val="0"/>
          <w:numId w:val="17"/>
        </w:numPr>
        <w:jc w:val="both"/>
      </w:pPr>
      <w:r w:rsidRPr="0089264B">
        <w:t xml:space="preserve">https://docs.docker.com/install/linux/docker-ce/ubuntu/#install-docker-ce  </w:t>
      </w:r>
    </w:p>
    <w:p w14:paraId="056493F9" w14:textId="77777777" w:rsidR="0089264B" w:rsidRPr="0089264B" w:rsidRDefault="0089264B" w:rsidP="005905F5">
      <w:pPr>
        <w:pStyle w:val="ListParagraph"/>
        <w:numPr>
          <w:ilvl w:val="0"/>
          <w:numId w:val="17"/>
        </w:numPr>
        <w:jc w:val="both"/>
      </w:pPr>
      <w:r w:rsidRPr="0089264B">
        <w:t xml:space="preserve">https://hackernoon.com/what-is-amazon-elastic-load-balancer-elb-16cdcedbd485  </w:t>
      </w:r>
    </w:p>
    <w:p w14:paraId="34C07FD2" w14:textId="1B678581" w:rsidR="00F7607A" w:rsidRDefault="00F7607A" w:rsidP="005905F5">
      <w:pPr>
        <w:pStyle w:val="ListParagraph"/>
        <w:numPr>
          <w:ilvl w:val="0"/>
          <w:numId w:val="17"/>
        </w:numPr>
        <w:jc w:val="both"/>
      </w:pPr>
      <w:r w:rsidRPr="00F7607A">
        <w:rPr>
          <w:rFonts w:ascii="Times New Roman" w:hAnsi="Times New Roman" w:cs="Times New Roman"/>
        </w:rPr>
        <w:t>​</w:t>
      </w:r>
      <w:hyperlink r:id="rId9" w:history="1">
        <w:r w:rsidRPr="00F355F6">
          <w:rPr>
            <w:rStyle w:val="Hyperlink"/>
          </w:rPr>
          <w:t>https://www.rabbitmq.com/getstarted.html</w:t>
        </w:r>
      </w:hyperlink>
      <w:r>
        <w:t xml:space="preserve"> </w:t>
      </w:r>
    </w:p>
    <w:p w14:paraId="68617A62" w14:textId="641F29F3" w:rsidR="00F7607A" w:rsidRDefault="00F7607A" w:rsidP="005905F5">
      <w:pPr>
        <w:pStyle w:val="ListParagraph"/>
        <w:numPr>
          <w:ilvl w:val="0"/>
          <w:numId w:val="17"/>
        </w:numPr>
        <w:jc w:val="both"/>
      </w:pPr>
      <w:r w:rsidRPr="00F7607A">
        <w:rPr>
          <w:rFonts w:ascii="Times New Roman" w:hAnsi="Times New Roman" w:cs="Times New Roman"/>
        </w:rPr>
        <w:t>​</w:t>
      </w:r>
      <w:hyperlink r:id="rId10" w:history="1">
        <w:r w:rsidRPr="00F355F6">
          <w:rPr>
            <w:rStyle w:val="Hyperlink"/>
          </w:rPr>
          <w:t>https://kazoo.readthedocs.io/en/latest/</w:t>
        </w:r>
      </w:hyperlink>
    </w:p>
    <w:p w14:paraId="65A41669" w14:textId="7D4E559A" w:rsidR="00F7607A" w:rsidRDefault="00F7607A" w:rsidP="005905F5">
      <w:pPr>
        <w:pStyle w:val="ListParagraph"/>
        <w:numPr>
          <w:ilvl w:val="0"/>
          <w:numId w:val="17"/>
        </w:numPr>
        <w:jc w:val="both"/>
      </w:pPr>
      <w:r w:rsidRPr="00F7607A">
        <w:rPr>
          <w:rFonts w:ascii="Times New Roman" w:hAnsi="Times New Roman" w:cs="Times New Roman"/>
        </w:rPr>
        <w:t>​</w:t>
      </w:r>
      <w:hyperlink r:id="rId11" w:history="1">
        <w:r w:rsidRPr="00F355F6">
          <w:rPr>
            <w:rStyle w:val="Hyperlink"/>
          </w:rPr>
          <w:t>https://docker-py.readthedocs.io/en/stable/</w:t>
        </w:r>
      </w:hyperlink>
    </w:p>
    <w:p w14:paraId="01EE2706" w14:textId="05AD8D37" w:rsidR="00F7607A" w:rsidRDefault="00885B81" w:rsidP="005905F5">
      <w:pPr>
        <w:pStyle w:val="ListParagraph"/>
        <w:numPr>
          <w:ilvl w:val="0"/>
          <w:numId w:val="17"/>
        </w:numPr>
        <w:jc w:val="both"/>
      </w:pPr>
      <w:proofErr w:type="spellStart"/>
      <w:r>
        <w:t>s</w:t>
      </w:r>
      <w:r w:rsidR="00F7607A">
        <w:t>tackoverflow</w:t>
      </w:r>
      <w:proofErr w:type="spellEnd"/>
    </w:p>
    <w:p w14:paraId="44C13B57" w14:textId="77777777" w:rsidR="00885B81" w:rsidRDefault="00885B81" w:rsidP="005905F5">
      <w:pPr>
        <w:pStyle w:val="ListParagraph"/>
        <w:jc w:val="both"/>
      </w:pPr>
    </w:p>
    <w:p w14:paraId="269F4866" w14:textId="77777777" w:rsidR="00615801" w:rsidRPr="00D5413C" w:rsidRDefault="00615801" w:rsidP="005905F5">
      <w:pPr>
        <w:pStyle w:val="Heading2"/>
        <w:jc w:val="both"/>
      </w:pPr>
      <w:r>
        <w:t>ALGORITHM/DESIGN</w:t>
      </w:r>
    </w:p>
    <w:p w14:paraId="76F1A3BB" w14:textId="2D2885F0" w:rsidR="00B463A9" w:rsidRDefault="00887EA5" w:rsidP="005905F5">
      <w:pPr>
        <w:jc w:val="both"/>
      </w:pPr>
      <w:r>
        <w:t xml:space="preserve">      </w:t>
      </w:r>
      <w:r w:rsidR="00F7607A" w:rsidRPr="00F7607A">
        <w:t>The</w:t>
      </w:r>
      <w:r w:rsidR="00F7607A">
        <w:t xml:space="preserve"> application</w:t>
      </w:r>
      <w:r w:rsidR="00F7607A" w:rsidRPr="00F7607A">
        <w:t xml:space="preserve"> </w:t>
      </w:r>
      <w:r w:rsidR="00F7607A">
        <w:t xml:space="preserve">has two </w:t>
      </w:r>
      <w:r w:rsidR="00F7607A" w:rsidRPr="00F7607A">
        <w:t xml:space="preserve">microservices namely User and Rides present on two different </w:t>
      </w:r>
      <w:r>
        <w:t>AWS</w:t>
      </w:r>
      <w:r w:rsidR="00F7607A" w:rsidRPr="00F7607A">
        <w:t xml:space="preserve"> instances where User microservice is responsible for creating users and Rides microservice is responsible for creating rides and joining rides, etc. There is an AWS Application load balancer which will distribute incoming HTTP requests based on </w:t>
      </w:r>
      <w:proofErr w:type="spellStart"/>
      <w:proofErr w:type="gramStart"/>
      <w:r>
        <w:t>urls</w:t>
      </w:r>
      <w:proofErr w:type="spellEnd"/>
      <w:r>
        <w:t xml:space="preserve"> </w:t>
      </w:r>
      <w:r w:rsidR="00F7607A" w:rsidRPr="00F7607A">
        <w:t>.</w:t>
      </w:r>
      <w:proofErr w:type="gramEnd"/>
      <w:r w:rsidR="00F7607A" w:rsidRPr="00F7607A">
        <w:t xml:space="preserve"> There is an Orchestrator which is responsible for providing Database as an Application. It will listen to incoming HTTP requests from users and rides microservices and perform the database read and write according</w:t>
      </w:r>
      <w:r w:rsidR="0038732C">
        <w:t>ly</w:t>
      </w:r>
      <w:r w:rsidR="00F7607A" w:rsidRPr="00F7607A">
        <w:t xml:space="preserve">. Here, we are using Zookeeper to maintain high availability of workers. The orchestrator is responsible for auto scaling based on an incoming HTTP requests </w:t>
      </w:r>
      <w:r>
        <w:t xml:space="preserve">and the Auto-scale runs as a thread and starts when the first read request is received </w:t>
      </w:r>
      <w:r w:rsidR="00F7607A" w:rsidRPr="00F7607A">
        <w:t xml:space="preserve">.The orchestrator maintains master-slave model where master is responsible database writes and slave is responsible for database reads  .We are using </w:t>
      </w:r>
      <w:proofErr w:type="spellStart"/>
      <w:r w:rsidR="00F7607A" w:rsidRPr="00F7607A">
        <w:t>Rabbitmq</w:t>
      </w:r>
      <w:proofErr w:type="spellEnd"/>
      <w:r w:rsidR="00F7607A" w:rsidRPr="00F7607A">
        <w:t xml:space="preserve"> which uses Advanced Message Queue Protocol so that database writes by the master are in synchronous with slave</w:t>
      </w:r>
      <w:r>
        <w:t>’</w:t>
      </w:r>
      <w:r w:rsidR="00F7607A" w:rsidRPr="00F7607A">
        <w:t xml:space="preserve">s database as each worker have their own database. </w:t>
      </w:r>
      <w:r w:rsidR="0038732C">
        <w:t xml:space="preserve">Using </w:t>
      </w:r>
      <w:proofErr w:type="spellStart"/>
      <w:r w:rsidR="0038732C">
        <w:t>Rabbitmq</w:t>
      </w:r>
      <w:proofErr w:type="spellEnd"/>
      <w:r w:rsidR="00885B81">
        <w:t>,</w:t>
      </w:r>
      <w:r w:rsidR="0038732C">
        <w:t xml:space="preserve"> we have used READQ and RESPONSEQ for receiving http requests from the orchestrator and sending the response back through the RESPONSEQ. We have maintained WRITEQ to write into the database from the orchestrator and SYNCQ to sync</w:t>
      </w:r>
      <w:r w:rsidR="00885B81">
        <w:t xml:space="preserve"> master’s database</w:t>
      </w:r>
      <w:r w:rsidR="0038732C">
        <w:t xml:space="preserve"> with the slave</w:t>
      </w:r>
      <w:r w:rsidR="00885B81">
        <w:t>’</w:t>
      </w:r>
      <w:r w:rsidR="0038732C">
        <w:t xml:space="preserve">s database </w:t>
      </w:r>
      <w:r w:rsidR="00885B81">
        <w:t>and we have used fanout exchange to implement SYNCQ</w:t>
      </w:r>
      <w:r w:rsidR="0038732C">
        <w:t>.</w:t>
      </w:r>
      <w:r w:rsidR="00885B81">
        <w:t xml:space="preserve"> We have used another Queue namely COPYQ to replicate database when a new slave starts so that it is similar to that of master’s database. In this Queue the master would send its database as JSON and the slave would commit the database. We have used kazoo Zookeeper to maintain high availability and fault tolerance. The kazoo creates a path </w:t>
      </w:r>
      <w:r w:rsidR="00885B81">
        <w:lastRenderedPageBreak/>
        <w:t xml:space="preserve">namely slave in the orchestrator and when a new slave starts it creates a ZNODE and attaches itself to the path and when the crash slave API is called, the slave is killed and </w:t>
      </w:r>
      <w:r>
        <w:t>the watch is triggered in the orchestrator</w:t>
      </w:r>
      <w:r w:rsidR="00885B81">
        <w:t>.</w:t>
      </w:r>
      <w:r>
        <w:t xml:space="preserve"> We have used Docker SDK to run and kill the containers.</w:t>
      </w:r>
    </w:p>
    <w:p w14:paraId="3AEBDCA6" w14:textId="55BEB3FB" w:rsidR="006D20F1" w:rsidRDefault="00B463A9" w:rsidP="005905F5">
      <w:pPr>
        <w:pStyle w:val="Heading2"/>
        <w:jc w:val="both"/>
      </w:pPr>
      <w:r>
        <w:t>TESTING</w:t>
      </w:r>
    </w:p>
    <w:p w14:paraId="100B8AEA" w14:textId="34D8C316" w:rsidR="00F3559A" w:rsidRPr="00F3559A" w:rsidRDefault="00F3559A" w:rsidP="005905F5">
      <w:pPr>
        <w:jc w:val="both"/>
      </w:pPr>
      <w:r>
        <w:t xml:space="preserve">The testing challenge was returning of workers list when a slave is crashed and we realized that it was due to the time taken to stop a container and hence we increased the timeout attribute of </w:t>
      </w:r>
      <w:proofErr w:type="spellStart"/>
      <w:r>
        <w:t>container_id</w:t>
      </w:r>
      <w:proofErr w:type="spellEnd"/>
      <w:r>
        <w:t xml:space="preserve"> .stop(timeout) and then it worked </w:t>
      </w:r>
      <w:proofErr w:type="spellStart"/>
      <w:r>
        <w:t>properly.</w:t>
      </w:r>
      <w:r w:rsidR="005907AB">
        <w:t>And</w:t>
      </w:r>
      <w:proofErr w:type="spellEnd"/>
      <w:r w:rsidR="005907AB">
        <w:t xml:space="preserve"> we initially didn’t sort the </w:t>
      </w:r>
      <w:proofErr w:type="spellStart"/>
      <w:r w:rsidR="005907AB">
        <w:t>pid</w:t>
      </w:r>
      <w:proofErr w:type="spellEnd"/>
      <w:r w:rsidR="005907AB">
        <w:t xml:space="preserve"> of workers and later realized it.</w:t>
      </w:r>
    </w:p>
    <w:p w14:paraId="70BBDACF" w14:textId="2D5E3A96" w:rsidR="003D5433" w:rsidRDefault="00B463A9" w:rsidP="005905F5">
      <w:pPr>
        <w:pStyle w:val="Heading2"/>
        <w:jc w:val="both"/>
      </w:pPr>
      <w:r>
        <w:t>CHALLENGES</w:t>
      </w:r>
    </w:p>
    <w:p w14:paraId="71C61B87" w14:textId="4EA7507E" w:rsidR="003D5433" w:rsidRPr="003D5433" w:rsidRDefault="00F3559A" w:rsidP="005905F5">
      <w:pPr>
        <w:jc w:val="both"/>
      </w:pPr>
      <w:r w:rsidRPr="00F3559A">
        <w:t>The major challenge here was how to replicate the master</w:t>
      </w:r>
      <w:r>
        <w:t>’s</w:t>
      </w:r>
      <w:r w:rsidRPr="00F3559A">
        <w:t xml:space="preserve"> database when a new slave starts and </w:t>
      </w:r>
      <w:r>
        <w:t xml:space="preserve">we at last used </w:t>
      </w:r>
      <w:proofErr w:type="spellStart"/>
      <w:r>
        <w:t>Rabbitmq’s</w:t>
      </w:r>
      <w:proofErr w:type="spellEnd"/>
      <w:r>
        <w:t xml:space="preserve"> Advanced Message Queue Protocol to send the database from master to slave in the form of JSON</w:t>
      </w:r>
      <w:r w:rsidR="005905F5">
        <w:t>.</w:t>
      </w:r>
    </w:p>
    <w:p w14:paraId="581AEC46" w14:textId="37DE47D1" w:rsidR="00615801" w:rsidRDefault="00E03DB4" w:rsidP="005905F5">
      <w:pPr>
        <w:pStyle w:val="Heading2"/>
        <w:jc w:val="both"/>
      </w:pPr>
      <w:r>
        <w:t>Contributions</w:t>
      </w:r>
    </w:p>
    <w:p w14:paraId="1BE7185E" w14:textId="5747D3CD" w:rsidR="00615801" w:rsidRDefault="00F3559A" w:rsidP="005905F5">
      <w:pPr>
        <w:jc w:val="both"/>
      </w:pPr>
      <w:r>
        <w:t xml:space="preserve">Archana has implemented </w:t>
      </w:r>
      <w:r w:rsidR="005905F5">
        <w:t>orchestrator,</w:t>
      </w:r>
      <w:r w:rsidR="00B375F6">
        <w:t xml:space="preserve"> </w:t>
      </w:r>
      <w:r>
        <w:t>replicating the database to all the slaves and master/slave implementation.</w:t>
      </w:r>
    </w:p>
    <w:p w14:paraId="1C0FDDB3" w14:textId="1D476704" w:rsidR="00F3559A" w:rsidRDefault="00F3559A" w:rsidP="005905F5">
      <w:pPr>
        <w:jc w:val="both"/>
      </w:pPr>
      <w:r>
        <w:t xml:space="preserve">Keerthi </w:t>
      </w:r>
      <w:r w:rsidR="00B375F6">
        <w:t xml:space="preserve">Priya </w:t>
      </w:r>
      <w:r>
        <w:t>has implemented auto scale and fault tolerance using Zookeeper.</w:t>
      </w:r>
    </w:p>
    <w:p w14:paraId="7BD7199A" w14:textId="2083897F" w:rsidR="00F3559A" w:rsidRDefault="00F3559A" w:rsidP="005905F5">
      <w:pPr>
        <w:jc w:val="both"/>
      </w:pPr>
      <w:proofErr w:type="spellStart"/>
      <w:r>
        <w:t>Thanusha</w:t>
      </w:r>
      <w:proofErr w:type="spellEnd"/>
      <w:r>
        <w:t xml:space="preserve"> and </w:t>
      </w:r>
      <w:proofErr w:type="spellStart"/>
      <w:r>
        <w:t>Bhanu</w:t>
      </w:r>
      <w:r w:rsidR="00B375F6">
        <w:t>priya</w:t>
      </w:r>
      <w:proofErr w:type="spellEnd"/>
      <w:r>
        <w:t xml:space="preserve"> has implemented </w:t>
      </w:r>
      <w:r w:rsidR="005905F5">
        <w:t xml:space="preserve">setting up the </w:t>
      </w:r>
      <w:proofErr w:type="spellStart"/>
      <w:r w:rsidR="005905F5">
        <w:t>Rabbitmq’s</w:t>
      </w:r>
      <w:proofErr w:type="spellEnd"/>
      <w:r w:rsidR="005905F5">
        <w:t xml:space="preserve"> and made the report.</w:t>
      </w:r>
    </w:p>
    <w:p w14:paraId="69F3F104" w14:textId="77777777" w:rsidR="003D5433" w:rsidRPr="00D5413C" w:rsidRDefault="003D5433" w:rsidP="005905F5">
      <w:pPr>
        <w:pStyle w:val="Heading2"/>
        <w:jc w:val="both"/>
      </w:pPr>
      <w:r>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5905F5">
            <w:pPr>
              <w:jc w:val="both"/>
            </w:pPr>
            <w:proofErr w:type="spellStart"/>
            <w:r>
              <w:t>SNo</w:t>
            </w:r>
            <w:proofErr w:type="spellEnd"/>
          </w:p>
        </w:tc>
        <w:tc>
          <w:tcPr>
            <w:tcW w:w="4588" w:type="dxa"/>
          </w:tcPr>
          <w:p w14:paraId="07B5A115" w14:textId="77777777" w:rsidR="003D5433" w:rsidRDefault="003D5433" w:rsidP="005905F5">
            <w:pPr>
              <w:jc w:val="both"/>
            </w:pPr>
            <w:r>
              <w:t>Item</w:t>
            </w:r>
          </w:p>
        </w:tc>
        <w:tc>
          <w:tcPr>
            <w:tcW w:w="2877" w:type="dxa"/>
          </w:tcPr>
          <w:p w14:paraId="5DF1690F" w14:textId="77777777" w:rsidR="003D5433" w:rsidRDefault="003D5433" w:rsidP="005905F5">
            <w:pPr>
              <w:jc w:val="both"/>
            </w:pPr>
            <w:r>
              <w:t>Status</w:t>
            </w:r>
          </w:p>
        </w:tc>
      </w:tr>
      <w:tr w:rsidR="003D5433" w14:paraId="7F6E9F54" w14:textId="77777777" w:rsidTr="003D5433">
        <w:tc>
          <w:tcPr>
            <w:tcW w:w="1165" w:type="dxa"/>
          </w:tcPr>
          <w:p w14:paraId="059EBD6A" w14:textId="77777777" w:rsidR="003D5433" w:rsidRDefault="003D5433" w:rsidP="005905F5">
            <w:pPr>
              <w:pStyle w:val="ListParagraph"/>
              <w:numPr>
                <w:ilvl w:val="0"/>
                <w:numId w:val="16"/>
              </w:numPr>
              <w:jc w:val="both"/>
            </w:pPr>
          </w:p>
        </w:tc>
        <w:tc>
          <w:tcPr>
            <w:tcW w:w="4588" w:type="dxa"/>
          </w:tcPr>
          <w:p w14:paraId="35D5456E" w14:textId="77777777" w:rsidR="003D5433" w:rsidRDefault="003D5433" w:rsidP="005905F5">
            <w:pPr>
              <w:jc w:val="both"/>
            </w:pPr>
            <w:r>
              <w:t xml:space="preserve">Source code documented </w:t>
            </w:r>
          </w:p>
        </w:tc>
        <w:tc>
          <w:tcPr>
            <w:tcW w:w="2877" w:type="dxa"/>
          </w:tcPr>
          <w:p w14:paraId="51D55019" w14:textId="552D28BD" w:rsidR="003D5433" w:rsidRDefault="005905F5" w:rsidP="005905F5">
            <w:pPr>
              <w:jc w:val="both"/>
            </w:pPr>
            <w:r>
              <w:t>Done</w:t>
            </w:r>
          </w:p>
        </w:tc>
      </w:tr>
      <w:tr w:rsidR="003D5433" w14:paraId="6F444FEB" w14:textId="77777777" w:rsidTr="003D5433">
        <w:tc>
          <w:tcPr>
            <w:tcW w:w="1165" w:type="dxa"/>
          </w:tcPr>
          <w:p w14:paraId="51E347F6" w14:textId="77777777" w:rsidR="003D5433" w:rsidRDefault="003D5433" w:rsidP="005905F5">
            <w:pPr>
              <w:jc w:val="both"/>
            </w:pPr>
            <w:r>
              <w:t>2</w:t>
            </w:r>
          </w:p>
        </w:tc>
        <w:tc>
          <w:tcPr>
            <w:tcW w:w="4588" w:type="dxa"/>
          </w:tcPr>
          <w:p w14:paraId="174C7852" w14:textId="7B563790" w:rsidR="003D5433" w:rsidRDefault="003D5433" w:rsidP="005905F5">
            <w:pPr>
              <w:jc w:val="both"/>
            </w:pPr>
            <w:r>
              <w:t xml:space="preserve">Source code uploaded to </w:t>
            </w:r>
            <w:r w:rsidR="00B463A9">
              <w:t xml:space="preserve">private </w:t>
            </w:r>
            <w:proofErr w:type="spellStart"/>
            <w:r w:rsidR="00B463A9">
              <w:t>github</w:t>
            </w:r>
            <w:proofErr w:type="spellEnd"/>
            <w:r w:rsidR="00B463A9">
              <w:t xml:space="preserve"> repository</w:t>
            </w:r>
          </w:p>
        </w:tc>
        <w:tc>
          <w:tcPr>
            <w:tcW w:w="2877" w:type="dxa"/>
          </w:tcPr>
          <w:p w14:paraId="6BB08DFF" w14:textId="1933B6EB" w:rsidR="003D5433" w:rsidRDefault="005905F5" w:rsidP="005905F5">
            <w:pPr>
              <w:jc w:val="both"/>
            </w:pPr>
            <w:r>
              <w:t>Done</w:t>
            </w:r>
          </w:p>
        </w:tc>
      </w:tr>
      <w:tr w:rsidR="003D5433" w14:paraId="294C5DA0" w14:textId="77777777" w:rsidTr="003D5433">
        <w:tc>
          <w:tcPr>
            <w:tcW w:w="1165" w:type="dxa"/>
          </w:tcPr>
          <w:p w14:paraId="4CBD347A" w14:textId="1FD1E2AB" w:rsidR="003D5433" w:rsidRDefault="00B463A9" w:rsidP="005905F5">
            <w:pPr>
              <w:jc w:val="both"/>
            </w:pPr>
            <w:r>
              <w:t>3</w:t>
            </w:r>
          </w:p>
        </w:tc>
        <w:tc>
          <w:tcPr>
            <w:tcW w:w="4588" w:type="dxa"/>
          </w:tcPr>
          <w:p w14:paraId="1192FCDF" w14:textId="77777777" w:rsidR="003D5433" w:rsidRDefault="003D5433" w:rsidP="005905F5">
            <w:pPr>
              <w:jc w:val="both"/>
            </w:pPr>
            <w:r>
              <w:t>Instructions for building and running the code. Your code must be usable out of the box.</w:t>
            </w:r>
          </w:p>
        </w:tc>
        <w:tc>
          <w:tcPr>
            <w:tcW w:w="2877" w:type="dxa"/>
          </w:tcPr>
          <w:p w14:paraId="4EFBB49A" w14:textId="705FD344" w:rsidR="003D5433" w:rsidRDefault="005905F5" w:rsidP="005905F5">
            <w:pPr>
              <w:jc w:val="both"/>
            </w:pPr>
            <w:r>
              <w:t>Done</w:t>
            </w:r>
          </w:p>
        </w:tc>
      </w:tr>
    </w:tbl>
    <w:p w14:paraId="6214FD31" w14:textId="77777777" w:rsidR="00615801" w:rsidRDefault="00615801" w:rsidP="005905F5">
      <w:pPr>
        <w:jc w:val="both"/>
      </w:pPr>
    </w:p>
    <w:sectPr w:rsidR="0061580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88FE7" w14:textId="77777777" w:rsidR="007979A4" w:rsidRDefault="007979A4" w:rsidP="00C6554A">
      <w:pPr>
        <w:spacing w:after="0" w:line="240" w:lineRule="auto"/>
      </w:pPr>
      <w:r>
        <w:separator/>
      </w:r>
    </w:p>
  </w:endnote>
  <w:endnote w:type="continuationSeparator" w:id="0">
    <w:p w14:paraId="12FD97D0" w14:textId="77777777" w:rsidR="007979A4" w:rsidRDefault="007979A4"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924E5" w14:textId="77777777" w:rsidR="007979A4" w:rsidRDefault="007979A4" w:rsidP="00C6554A">
      <w:pPr>
        <w:spacing w:after="0" w:line="240" w:lineRule="auto"/>
      </w:pPr>
      <w:r>
        <w:separator/>
      </w:r>
    </w:p>
  </w:footnote>
  <w:footnote w:type="continuationSeparator" w:id="0">
    <w:p w14:paraId="17F8578B" w14:textId="77777777" w:rsidR="007979A4" w:rsidRDefault="007979A4"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8B3341"/>
    <w:multiLevelType w:val="hybridMultilevel"/>
    <w:tmpl w:val="10D4F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801"/>
    <w:rsid w:val="000941DC"/>
    <w:rsid w:val="000A4652"/>
    <w:rsid w:val="000B668B"/>
    <w:rsid w:val="000D35E4"/>
    <w:rsid w:val="002554CD"/>
    <w:rsid w:val="00293B83"/>
    <w:rsid w:val="002B4294"/>
    <w:rsid w:val="00333D0D"/>
    <w:rsid w:val="0038732C"/>
    <w:rsid w:val="003D5433"/>
    <w:rsid w:val="00456CEC"/>
    <w:rsid w:val="004C049F"/>
    <w:rsid w:val="004E45A8"/>
    <w:rsid w:val="005000E2"/>
    <w:rsid w:val="005905F5"/>
    <w:rsid w:val="005907AB"/>
    <w:rsid w:val="005A33E3"/>
    <w:rsid w:val="00615801"/>
    <w:rsid w:val="00672D77"/>
    <w:rsid w:val="006A3CE7"/>
    <w:rsid w:val="006D20F1"/>
    <w:rsid w:val="007979A4"/>
    <w:rsid w:val="00826F28"/>
    <w:rsid w:val="00885B81"/>
    <w:rsid w:val="00887EA5"/>
    <w:rsid w:val="0089264B"/>
    <w:rsid w:val="00B375F6"/>
    <w:rsid w:val="00B463A9"/>
    <w:rsid w:val="00BC4B54"/>
    <w:rsid w:val="00C1420B"/>
    <w:rsid w:val="00C6554A"/>
    <w:rsid w:val="00CC58E1"/>
    <w:rsid w:val="00D01328"/>
    <w:rsid w:val="00E03DB4"/>
    <w:rsid w:val="00ED7C44"/>
    <w:rsid w:val="00F3559A"/>
    <w:rsid w:val="00F7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styleId="UnresolvedMention">
    <w:name w:val="Unresolved Mention"/>
    <w:basedOn w:val="DefaultParagraphFont"/>
    <w:uiPriority w:val="99"/>
    <w:semiHidden/>
    <w:unhideWhenUsed/>
    <w:rsid w:val="00F76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ker-py.readthedocs.io/en/stable/" TargetMode="External"/><Relationship Id="rId5" Type="http://schemas.openxmlformats.org/officeDocument/2006/relationships/webSettings" Target="webSettings.xml"/><Relationship Id="rId10" Type="http://schemas.openxmlformats.org/officeDocument/2006/relationships/hyperlink" Target="https://kazoo.readthedocs.io/en/latest/" TargetMode="External"/><Relationship Id="rId4" Type="http://schemas.openxmlformats.org/officeDocument/2006/relationships/settings" Target="settings.xml"/><Relationship Id="rId9" Type="http://schemas.openxmlformats.org/officeDocument/2006/relationships/hyperlink" Target="https://www.rabbitmq.com/getstarted.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95B1B-98C2-4C9C-9BB0-8A31259C0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1535</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Keerthi Priya</cp:lastModifiedBy>
  <cp:revision>12</cp:revision>
  <dcterms:created xsi:type="dcterms:W3CDTF">2016-11-05T06:58:00Z</dcterms:created>
  <dcterms:modified xsi:type="dcterms:W3CDTF">2020-05-14T06:49:00Z</dcterms:modified>
</cp:coreProperties>
</file>